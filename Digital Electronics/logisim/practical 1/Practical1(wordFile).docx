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79BD" w:rsidRDefault="0046146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4628878</wp:posOffset>
                </wp:positionH>
                <wp:positionV relativeFrom="paragraph">
                  <wp:posOffset>-154940</wp:posOffset>
                </wp:positionV>
                <wp:extent cx="1894114" cy="51435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462" w:rsidRDefault="00461462" w:rsidP="00461462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Shah Aayush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Umeshbhai</w:t>
                            </w:r>
                            <w:proofErr w:type="spellEnd"/>
                          </w:p>
                          <w:p w:rsidR="00461462" w:rsidRPr="00461462" w:rsidRDefault="00461462" w:rsidP="00461462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461462">
                              <w:rPr>
                                <w:sz w:val="22"/>
                                <w:szCs w:val="22"/>
                              </w:rPr>
                              <w:t>19BCE245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-12.2pt;width:149.1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" fillcolor="white [3201]" strokeweight=".5pt">
                <v:textbox>
                  <w:txbxContent>
                    <w:p w:rsidR="00461462" w:rsidRDefault="00461462" w:rsidP="00461462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Shah Aayush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Umeshbhai</w:t>
                      </w:r>
                      <w:proofErr w:type="spellEnd"/>
                    </w:p>
                    <w:p w:rsidR="00461462" w:rsidRPr="00461462" w:rsidRDefault="00461462" w:rsidP="00461462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461462">
                        <w:rPr>
                          <w:sz w:val="22"/>
                          <w:szCs w:val="22"/>
                        </w:rPr>
                        <w:t>19BCE245</w:t>
                      </w:r>
                    </w:p>
                  </w:txbxContent>
                </v:textbox>
              </v:shape>
            </w:pict>
          </mc:Fallback>
        </mc:AlternateContent>
      </w:r>
      <w:r w:rsidR="005D6F1E">
        <w:t>Practical 1 (LOGISM)</w:t>
      </w:r>
    </w:p>
    <w:p w:rsidR="008379BD" w:rsidRDefault="005D6F1E" w:rsidP="005D6F1E">
      <w:pPr>
        <w:pStyle w:val="ListBullet"/>
      </w:pPr>
      <w:r>
        <w:t xml:space="preserve">Snapshot of </w:t>
      </w:r>
      <w:proofErr w:type="spellStart"/>
      <w:r>
        <w:t>logism</w:t>
      </w:r>
      <w:proofErr w:type="spellEnd"/>
      <w:r>
        <w:t xml:space="preserve"> practical </w:t>
      </w:r>
      <w:proofErr w:type="gramStart"/>
      <w:r>
        <w:t>gates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D760F88" wp14:editId="753EB5CF">
            <wp:extent cx="4782311" cy="668655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1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1E" w:rsidRDefault="005D6F1E" w:rsidP="005D6F1E">
      <w:pPr>
        <w:pStyle w:val="Heading2"/>
        <w:jc w:val="center"/>
      </w:pPr>
    </w:p>
    <w:p w:rsidR="005D6F1E" w:rsidRPr="005D6F1E" w:rsidRDefault="005D6F1E" w:rsidP="005D6F1E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5D6F1E">
        <w:rPr>
          <w:b/>
          <w:bCs/>
          <w:sz w:val="40"/>
          <w:szCs w:val="40"/>
        </w:rPr>
        <w:t xml:space="preserve">Truth </w:t>
      </w:r>
      <w:proofErr w:type="gramStart"/>
      <w:r w:rsidRPr="005D6F1E">
        <w:rPr>
          <w:b/>
          <w:bCs/>
          <w:sz w:val="40"/>
          <w:szCs w:val="40"/>
        </w:rPr>
        <w:t>Tables :</w:t>
      </w:r>
      <w:proofErr w:type="gramEnd"/>
    </w:p>
    <w:p w:rsidR="005D6F1E" w:rsidRDefault="005D6F1E" w:rsidP="005D6F1E">
      <w:pPr>
        <w:pStyle w:val="ListParagraph"/>
      </w:pPr>
    </w:p>
    <w:p w:rsidR="00461462" w:rsidRDefault="00461462" w:rsidP="00461462">
      <w:pPr>
        <w:ind w:left="720"/>
      </w:pPr>
      <w:r>
        <w:t>1.</w:t>
      </w:r>
      <w:r w:rsidR="005D6F1E">
        <w:t xml:space="preserve">NOT </w:t>
      </w:r>
      <w:proofErr w:type="gramStart"/>
      <w:r w:rsidR="005D6F1E">
        <w:t>gate :</w:t>
      </w:r>
      <w:proofErr w:type="gramEnd"/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</w:tblGrid>
      <w:tr w:rsidR="005D6F1E" w:rsidTr="0046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5D6F1E" w:rsidP="005D6F1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:rsidR="005D6F1E" w:rsidRDefault="005D6F1E" w:rsidP="005D6F1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</w:tr>
      <w:tr w:rsidR="005D6F1E" w:rsidTr="0046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5D6F1E" w:rsidP="005D6F1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5D6F1E" w:rsidRDefault="005D6F1E" w:rsidP="005D6F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6F1E" w:rsidTr="004614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5D6F1E" w:rsidP="005D6F1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5D6F1E" w:rsidRDefault="005D6F1E" w:rsidP="005D6F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6F1E" w:rsidRDefault="00461462" w:rsidP="00461462">
      <w:pPr>
        <w:ind w:left="720"/>
      </w:pPr>
      <w:r>
        <w:t xml:space="preserve">2.AND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5D6F1E" w:rsidTr="0046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5D6F1E" w:rsidP="005D6F1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:rsidR="005D6F1E" w:rsidRDefault="005D6F1E" w:rsidP="005D6F1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5D6F1E" w:rsidRDefault="00461462" w:rsidP="005D6F1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5D6F1E" w:rsidTr="0046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461462" w:rsidP="005D6F1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5D6F1E" w:rsidRDefault="00461462" w:rsidP="005D6F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5D6F1E" w:rsidRDefault="00461462" w:rsidP="005D6F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6F1E" w:rsidTr="004614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461462" w:rsidP="005D6F1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5D6F1E" w:rsidRDefault="00461462" w:rsidP="005D6F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5D6F1E" w:rsidRDefault="00461462" w:rsidP="005D6F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6F1E" w:rsidTr="00461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461462" w:rsidP="005D6F1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5D6F1E" w:rsidRDefault="00461462" w:rsidP="005D6F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5D6F1E" w:rsidRDefault="00461462" w:rsidP="005D6F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6F1E" w:rsidTr="004614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6F1E" w:rsidRDefault="00461462" w:rsidP="005D6F1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5D6F1E" w:rsidRDefault="00461462" w:rsidP="005D6F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5D6F1E" w:rsidRDefault="00461462" w:rsidP="005D6F1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5D6F1E" w:rsidRDefault="00461462" w:rsidP="00461462">
      <w:r>
        <w:tab/>
        <w:t xml:space="preserve">3.OR </w:t>
      </w:r>
      <w:proofErr w:type="gramStart"/>
      <w:r>
        <w:t>gate :</w:t>
      </w:r>
      <w:proofErr w:type="gramEnd"/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461462" w:rsidTr="001E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461462" w:rsidRDefault="00461462" w:rsidP="00461462">
      <w:r>
        <w:t xml:space="preserve"> </w:t>
      </w:r>
      <w:r>
        <w:tab/>
        <w:t xml:space="preserve">4.NAND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461462" w:rsidTr="001E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NAND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61462" w:rsidRDefault="00461462" w:rsidP="00461462">
      <w:r>
        <w:tab/>
        <w:t xml:space="preserve">5.NOR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461462" w:rsidTr="001E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61462" w:rsidRDefault="00461462" w:rsidP="00461462">
      <w:r>
        <w:t xml:space="preserve"> </w:t>
      </w:r>
      <w:r>
        <w:tab/>
      </w:r>
    </w:p>
    <w:p w:rsidR="00461462" w:rsidRDefault="00461462" w:rsidP="00461462">
      <w:r>
        <w:lastRenderedPageBreak/>
        <w:t xml:space="preserve">6.XOR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461462" w:rsidTr="001E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61462" w:rsidRDefault="00461462" w:rsidP="00461462">
      <w:r>
        <w:t xml:space="preserve"> 7.XNOR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461462" w:rsidTr="001E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XNOR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61462" w:rsidTr="001E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61462" w:rsidTr="001E19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61462" w:rsidRDefault="00461462" w:rsidP="001E19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:rsidR="00461462" w:rsidRDefault="00461462" w:rsidP="001E19B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461462" w:rsidRPr="005D6F1E" w:rsidRDefault="00461462" w:rsidP="00461462"/>
    <w:sectPr w:rsidR="00461462" w:rsidRPr="005D6F1E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1035" w:rsidRDefault="00981035">
      <w:r>
        <w:separator/>
      </w:r>
    </w:p>
    <w:p w:rsidR="00981035" w:rsidRDefault="00981035"/>
  </w:endnote>
  <w:endnote w:type="continuationSeparator" w:id="0">
    <w:p w:rsidR="00981035" w:rsidRDefault="00981035">
      <w:r>
        <w:continuationSeparator/>
      </w:r>
    </w:p>
    <w:p w:rsidR="00981035" w:rsidRDefault="00981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79BD" w:rsidRDefault="009810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1035" w:rsidRDefault="00981035">
      <w:r>
        <w:separator/>
      </w:r>
    </w:p>
    <w:p w:rsidR="00981035" w:rsidRDefault="00981035"/>
  </w:footnote>
  <w:footnote w:type="continuationSeparator" w:id="0">
    <w:p w:rsidR="00981035" w:rsidRDefault="00981035">
      <w:r>
        <w:continuationSeparator/>
      </w:r>
    </w:p>
    <w:p w:rsidR="00981035" w:rsidRDefault="009810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D16877"/>
    <w:multiLevelType w:val="hybridMultilevel"/>
    <w:tmpl w:val="EF24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B02D1"/>
    <w:multiLevelType w:val="hybridMultilevel"/>
    <w:tmpl w:val="766EC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E"/>
    <w:rsid w:val="00461462"/>
    <w:rsid w:val="005D6F1E"/>
    <w:rsid w:val="008379BD"/>
    <w:rsid w:val="0098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187CB"/>
  <w15:chartTrackingRefBased/>
  <w15:docId w15:val="{0FFB0FCE-AE2D-D84A-BC89-727E3197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D6F1E"/>
    <w:pPr>
      <w:ind w:left="720"/>
      <w:contextualSpacing/>
    </w:pPr>
  </w:style>
  <w:style w:type="table" w:styleId="TableGrid">
    <w:name w:val="Table Grid"/>
    <w:basedOn w:val="TableNormal"/>
    <w:uiPriority w:val="39"/>
    <w:rsid w:val="005D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6F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4">
    <w:name w:val="Grid Table 6 Colorful Accent 4"/>
    <w:basedOn w:val="TableNormal"/>
    <w:uiPriority w:val="51"/>
    <w:rsid w:val="005D6F1E"/>
    <w:pPr>
      <w:spacing w:after="0" w:line="240" w:lineRule="auto"/>
    </w:pPr>
    <w:rPr>
      <w:color w:val="400F23" w:themeColor="accent4" w:themeShade="BF"/>
    </w:rPr>
    <w:tblPr>
      <w:tblStyleRowBandSize w:val="1"/>
      <w:tblStyleColBandSize w:val="1"/>
      <w:tblBorders>
        <w:top w:val="single" w:sz="4" w:space="0" w:color="CF3C77" w:themeColor="accent4" w:themeTint="99"/>
        <w:left w:val="single" w:sz="4" w:space="0" w:color="CF3C77" w:themeColor="accent4" w:themeTint="99"/>
        <w:bottom w:val="single" w:sz="4" w:space="0" w:color="CF3C77" w:themeColor="accent4" w:themeTint="99"/>
        <w:right w:val="single" w:sz="4" w:space="0" w:color="CF3C77" w:themeColor="accent4" w:themeTint="99"/>
        <w:insideH w:val="single" w:sz="4" w:space="0" w:color="CF3C77" w:themeColor="accent4" w:themeTint="99"/>
        <w:insideV w:val="single" w:sz="4" w:space="0" w:color="CF3C7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D1" w:themeFill="accent4" w:themeFillTint="33"/>
      </w:tcPr>
    </w:tblStylePr>
    <w:tblStylePr w:type="band1Horz">
      <w:tblPr/>
      <w:tcPr>
        <w:shd w:val="clear" w:color="auto" w:fill="EFBED1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5D6F1E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yush/Library/Containers/com.microsoft.Word/Data/Library/Application%20Support/Microsoft/Office/16.0/DTS/en-US%7b47293177-BAC7-6E4A-BEB6-DCF90107A497%7d/%7bC514FD20-C309-7A43-9EF8-2DE16495E9B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shahaayush349@outlook.com</cp:lastModifiedBy>
  <cp:revision>1</cp:revision>
  <dcterms:created xsi:type="dcterms:W3CDTF">2020-07-28T08:56:00Z</dcterms:created>
  <dcterms:modified xsi:type="dcterms:W3CDTF">2020-07-28T09:15:00Z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